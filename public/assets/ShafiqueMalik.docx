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4BCE3E6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CC56259" w14:textId="1023EF8A" w:rsidR="00692703" w:rsidRPr="008F51D3" w:rsidRDefault="00D3205C" w:rsidP="00913946">
            <w:pPr>
              <w:pStyle w:val="Title"/>
              <w:rPr>
                <w:b/>
                <w:bCs/>
                <w:color w:val="000000" w:themeColor="text1"/>
              </w:rPr>
            </w:pPr>
            <w:r w:rsidRPr="008F51D3">
              <w:rPr>
                <w:b/>
                <w:bCs/>
                <w:color w:val="000000" w:themeColor="text1"/>
              </w:rPr>
              <w:t>Shafique</w:t>
            </w:r>
          </w:p>
          <w:p w14:paraId="7F443867" w14:textId="046BFAB9" w:rsidR="00164D7D" w:rsidRPr="00164D7D" w:rsidRDefault="00D3205C" w:rsidP="00913946">
            <w:pPr>
              <w:pStyle w:val="ContactInfo"/>
              <w:contextualSpacing w:val="0"/>
              <w:rPr>
                <w:color w:val="auto"/>
              </w:rPr>
            </w:pPr>
            <w:r>
              <w:rPr>
                <w:color w:val="auto"/>
              </w:rPr>
              <w:t xml:space="preserve">Block D, street 9 </w:t>
            </w:r>
            <w:r w:rsidR="002A4FCD">
              <w:rPr>
                <w:color w:val="auto"/>
              </w:rPr>
              <w:t>Kashmir</w:t>
            </w:r>
            <w:r>
              <w:rPr>
                <w:color w:val="auto"/>
              </w:rPr>
              <w:t xml:space="preserve"> colony no. 2 </w:t>
            </w:r>
            <w:r w:rsidR="002A4FCD">
              <w:rPr>
                <w:color w:val="auto"/>
              </w:rPr>
              <w:t>Chanda</w:t>
            </w:r>
            <w:r>
              <w:rPr>
                <w:color w:val="auto"/>
              </w:rPr>
              <w:t xml:space="preserve"> </w:t>
            </w:r>
            <w:r w:rsidR="002A4FCD">
              <w:rPr>
                <w:color w:val="auto"/>
              </w:rPr>
              <w:t>Qila</w:t>
            </w:r>
            <w:r>
              <w:rPr>
                <w:color w:val="auto"/>
              </w:rPr>
              <w:t xml:space="preserve"> </w:t>
            </w:r>
            <w:r w:rsidR="002A4FCD">
              <w:rPr>
                <w:color w:val="auto"/>
              </w:rPr>
              <w:t>Gujranwala</w:t>
            </w:r>
          </w:p>
          <w:p w14:paraId="4B5ACEF7" w14:textId="2ADC774B" w:rsidR="00692703" w:rsidRPr="00164D7D" w:rsidRDefault="00164D7D" w:rsidP="00913946">
            <w:pPr>
              <w:pStyle w:val="ContactInfo"/>
              <w:contextualSpacing w:val="0"/>
              <w:rPr>
                <w:color w:val="auto"/>
              </w:rPr>
            </w:pPr>
            <w:r w:rsidRPr="00164D7D">
              <w:rPr>
                <w:color w:val="auto"/>
              </w:rPr>
              <w:t>+92 3</w:t>
            </w:r>
            <w:r w:rsidR="00D3205C">
              <w:rPr>
                <w:color w:val="auto"/>
              </w:rPr>
              <w:t>11 1323500</w:t>
            </w:r>
          </w:p>
          <w:p w14:paraId="75C2C360" w14:textId="2426888F" w:rsidR="00692703" w:rsidRPr="00CF1A49" w:rsidRDefault="00000000" w:rsidP="00913946">
            <w:pPr>
              <w:pStyle w:val="ContactInfoEmphasis"/>
              <w:contextualSpacing w:val="0"/>
            </w:pPr>
            <w:sdt>
              <w:sdtPr>
                <w:rPr>
                  <w:color w:val="auto"/>
                </w:rPr>
                <w:alias w:val="Enter email:"/>
                <w:tag w:val="Enter email:"/>
                <w:id w:val="1154873695"/>
                <w:placeholder>
                  <w:docPart w:val="D99C51F11CD84A9DA79FEB84B7EE4D05"/>
                </w:placeholder>
                <w:temporary/>
                <w:showingPlcHdr/>
                <w15:appearance w15:val="hidden"/>
              </w:sdtPr>
              <w:sdtContent>
                <w:r w:rsidR="00C57FC6" w:rsidRPr="00164D7D">
                  <w:rPr>
                    <w:color w:val="auto"/>
                  </w:rPr>
                  <w:t>Email</w:t>
                </w:r>
              </w:sdtContent>
            </w:sdt>
            <w:r w:rsidR="00692703" w:rsidRPr="00164D7D">
              <w:rPr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Divider dot:"/>
                <w:tag w:val="Divider dot:"/>
                <w:id w:val="2000459528"/>
                <w:placeholder>
                  <w:docPart w:val="516F29BFD3A94673BCBB5C224D5A8211"/>
                </w:placeholder>
                <w:temporary/>
                <w:showingPlcHdr/>
                <w15:appearance w15:val="hidden"/>
              </w:sdtPr>
              <w:sdtContent>
                <w:r w:rsidR="00692703" w:rsidRPr="00164D7D">
                  <w:rPr>
                    <w:color w:val="auto"/>
                  </w:rPr>
                  <w:t>·</w:t>
                </w:r>
              </w:sdtContent>
            </w:sdt>
            <w:r w:rsidR="00692703" w:rsidRPr="00164D7D">
              <w:rPr>
                <w:color w:val="auto"/>
              </w:rPr>
              <w:t xml:space="preserve"> </w:t>
            </w:r>
            <w:hyperlink r:id="rId7" w:history="1">
              <w:r w:rsidR="00D3205C" w:rsidRPr="00D83937">
                <w:rPr>
                  <w:rStyle w:val="Hyperlink"/>
                </w:rPr>
                <w:t>imshafiqmalik@gmail.com</w:t>
              </w:r>
            </w:hyperlink>
          </w:p>
        </w:tc>
      </w:tr>
      <w:tr w:rsidR="009571D8" w:rsidRPr="00CF1A49" w14:paraId="5083C81B" w14:textId="77777777" w:rsidTr="00692703">
        <w:tc>
          <w:tcPr>
            <w:tcW w:w="9360" w:type="dxa"/>
            <w:tcMar>
              <w:top w:w="432" w:type="dxa"/>
            </w:tcMar>
          </w:tcPr>
          <w:p w14:paraId="2977BCA7" w14:textId="3FB67AAD" w:rsidR="00D3205C" w:rsidRPr="008F51D3" w:rsidRDefault="00D55FB4" w:rsidP="00D121E5">
            <w:pPr>
              <w:spacing w:line="360" w:lineRule="auto"/>
              <w:contextualSpacing w:val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8F51D3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OBJECTIVE</w:t>
            </w:r>
          </w:p>
          <w:p w14:paraId="423D9B83" w14:textId="64DA6594" w:rsidR="001755A8" w:rsidRPr="00CF1A49" w:rsidRDefault="00164D7D" w:rsidP="00913946">
            <w:pPr>
              <w:contextualSpacing w:val="0"/>
            </w:pPr>
            <w:r>
              <w:t>To be a part of a renowned organization where I can efficiently make the most of my technical skills and gain practical experience along with making some significant contributions to the organization in the finest possible manner.</w:t>
            </w:r>
          </w:p>
        </w:tc>
      </w:tr>
    </w:tbl>
    <w:p w14:paraId="6AA093A4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58C0A2C77EA4FECA3AF104D4D8BF10C"/>
          </w:placeholder>
          <w:temporary/>
          <w:showingPlcHdr/>
          <w15:appearance w15:val="hidden"/>
        </w:sdtPr>
        <w:sdtContent>
          <w:r w:rsidR="004E01EB" w:rsidRPr="008F51D3">
            <w:rPr>
              <w:color w:val="000000" w:themeColor="text1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46"/>
      </w:tblGrid>
      <w:tr w:rsidR="001D0BF1" w:rsidRPr="00CF1A49" w14:paraId="70690ABD" w14:textId="77777777" w:rsidTr="003A6879">
        <w:tc>
          <w:tcPr>
            <w:tcW w:w="9303" w:type="dxa"/>
          </w:tcPr>
          <w:p w14:paraId="73D821E3" w14:textId="77777777" w:rsidR="006F135E" w:rsidRPr="00CF1A49" w:rsidRDefault="006F135E" w:rsidP="006F135E">
            <w:pPr>
              <w:pStyle w:val="Heading3"/>
              <w:contextualSpacing w:val="0"/>
              <w:outlineLvl w:val="2"/>
            </w:pPr>
            <w:r>
              <w:t>Jan, 2022</w:t>
            </w:r>
            <w:r w:rsidRPr="00CF1A49">
              <w:t xml:space="preserve"> – </w:t>
            </w:r>
            <w:r>
              <w:t>Present</w:t>
            </w:r>
          </w:p>
          <w:p w14:paraId="4598FCA6" w14:textId="0F2DD835" w:rsidR="006F135E" w:rsidRPr="00CF1A49" w:rsidRDefault="006F135E" w:rsidP="006F135E">
            <w:pPr>
              <w:pStyle w:val="Heading2"/>
              <w:contextualSpacing w:val="0"/>
              <w:outlineLvl w:val="1"/>
            </w:pPr>
            <w:r>
              <w:rPr>
                <w:color w:val="E46477" w:themeColor="accent3" w:themeTint="99"/>
              </w:rPr>
              <w:t>UI</w:t>
            </w:r>
            <w:r w:rsidRPr="008F51D3">
              <w:rPr>
                <w:color w:val="E46477" w:themeColor="accent3" w:themeTint="99"/>
              </w:rPr>
              <w:t xml:space="preserve"> developer, </w:t>
            </w:r>
            <w:r>
              <w:rPr>
                <w:rStyle w:val="SubtleReference"/>
              </w:rPr>
              <w:t>Royal Cyber inc.</w:t>
            </w:r>
          </w:p>
          <w:p w14:paraId="0BC77FF8" w14:textId="7F850211" w:rsidR="00A579C3" w:rsidRDefault="006F135E" w:rsidP="006F135E">
            <w:pPr>
              <w:contextualSpacing w:val="0"/>
            </w:pPr>
            <w:r>
              <w:t>Responsibilities:</w:t>
            </w:r>
          </w:p>
          <w:p w14:paraId="6A4F26EB" w14:textId="104BFF51" w:rsidR="00A579C3" w:rsidRDefault="00A579C3" w:rsidP="006F135E">
            <w:pPr>
              <w:pStyle w:val="ListParagraph"/>
              <w:numPr>
                <w:ilvl w:val="0"/>
                <w:numId w:val="17"/>
              </w:numPr>
            </w:pPr>
            <w:r w:rsidRPr="00AA3716">
              <w:t>Developing and maintaining the user interface</w:t>
            </w:r>
            <w:r w:rsidR="00B20931">
              <w:t xml:space="preserve"> by creating reusable ReactJS components</w:t>
            </w:r>
            <w:r w:rsidRPr="00AA3716">
              <w:t>.</w:t>
            </w:r>
          </w:p>
          <w:p w14:paraId="4E12001F" w14:textId="77777777" w:rsidR="006B6A8D" w:rsidRDefault="006B6A8D" w:rsidP="006B6A8D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>
              <w:t>Integrating API’s using ReactJS and Redux Toolkit</w:t>
            </w:r>
          </w:p>
          <w:p w14:paraId="4E8E8F08" w14:textId="24D11194" w:rsidR="006B6A8D" w:rsidRDefault="006B6A8D" w:rsidP="006F18A7">
            <w:pPr>
              <w:pStyle w:val="ListParagraph"/>
              <w:numPr>
                <w:ilvl w:val="0"/>
                <w:numId w:val="17"/>
              </w:numPr>
            </w:pPr>
            <w:r>
              <w:t>Cross browser compatibility</w:t>
            </w:r>
          </w:p>
          <w:p w14:paraId="3A1FB342" w14:textId="77777777" w:rsidR="00C84876" w:rsidRDefault="00C84876" w:rsidP="00C84876">
            <w:pPr>
              <w:pStyle w:val="ListParagraph"/>
              <w:numPr>
                <w:ilvl w:val="0"/>
                <w:numId w:val="17"/>
              </w:numPr>
            </w:pPr>
            <w:r>
              <w:t>Optimizing the user experience</w:t>
            </w:r>
          </w:p>
          <w:p w14:paraId="220B5556" w14:textId="08DE8E41" w:rsidR="00855B49" w:rsidRDefault="00855B49" w:rsidP="00855B4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 w:rsidRPr="00AA3716">
              <w:t>Using HTML, JavaScript</w:t>
            </w:r>
            <w:r>
              <w:t>, React</w:t>
            </w:r>
            <w:r w:rsidRPr="00AA3716">
              <w:t xml:space="preserve"> and CSS</w:t>
            </w:r>
            <w:r>
              <w:t>/SASS/BOOTSTRAP etc.</w:t>
            </w:r>
            <w:r w:rsidRPr="00AA3716">
              <w:t xml:space="preserve"> to bring concepts to life. </w:t>
            </w:r>
          </w:p>
          <w:p w14:paraId="27D599BD" w14:textId="379895B0" w:rsidR="00855B49" w:rsidRDefault="00855B49" w:rsidP="00855B49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>
              <w:t>Google Map</w:t>
            </w:r>
            <w:r>
              <w:t>s JavaScript API’s</w:t>
            </w:r>
          </w:p>
          <w:p w14:paraId="470DB4A6" w14:textId="77777777" w:rsidR="006F135E" w:rsidRDefault="006F135E" w:rsidP="001D0BF1">
            <w:pPr>
              <w:pStyle w:val="Heading3"/>
              <w:contextualSpacing w:val="0"/>
              <w:outlineLvl w:val="2"/>
            </w:pPr>
          </w:p>
          <w:p w14:paraId="2D4CE0A2" w14:textId="084A8002" w:rsidR="001D0BF1" w:rsidRPr="00CF1A49" w:rsidRDefault="006B33BD" w:rsidP="001D0BF1">
            <w:pPr>
              <w:pStyle w:val="Heading3"/>
              <w:contextualSpacing w:val="0"/>
              <w:outlineLvl w:val="2"/>
            </w:pPr>
            <w:r>
              <w:t>nov</w:t>
            </w:r>
            <w:r w:rsidR="00164D7D">
              <w:t>, 2018</w:t>
            </w:r>
            <w:r w:rsidR="001D0BF1" w:rsidRPr="00CF1A49">
              <w:t xml:space="preserve"> – </w:t>
            </w:r>
            <w:r w:rsidR="006F135E">
              <w:t>Jan 2022</w:t>
            </w:r>
          </w:p>
          <w:p w14:paraId="79526976" w14:textId="3D7EA61C" w:rsidR="001D0BF1" w:rsidRPr="00CF1A49" w:rsidRDefault="006B33BD" w:rsidP="001D0BF1">
            <w:pPr>
              <w:pStyle w:val="Heading2"/>
              <w:contextualSpacing w:val="0"/>
              <w:outlineLvl w:val="1"/>
            </w:pPr>
            <w:r w:rsidRPr="008F51D3">
              <w:rPr>
                <w:color w:val="E46477" w:themeColor="accent3" w:themeTint="99"/>
              </w:rPr>
              <w:t>Senior front</w:t>
            </w:r>
            <w:r w:rsidR="008A2CD2" w:rsidRPr="008F51D3">
              <w:rPr>
                <w:color w:val="E46477" w:themeColor="accent3" w:themeTint="99"/>
              </w:rPr>
              <w:t>-</w:t>
            </w:r>
            <w:r w:rsidRPr="008F51D3">
              <w:rPr>
                <w:color w:val="E46477" w:themeColor="accent3" w:themeTint="99"/>
              </w:rPr>
              <w:t>end developer</w:t>
            </w:r>
            <w:r w:rsidR="001D0BF1" w:rsidRPr="008F51D3">
              <w:rPr>
                <w:color w:val="E46477" w:themeColor="accent3" w:themeTint="99"/>
              </w:rPr>
              <w:t xml:space="preserve">, </w:t>
            </w:r>
            <w:r w:rsidR="00164D7D">
              <w:rPr>
                <w:rStyle w:val="SubtleReference"/>
              </w:rPr>
              <w:t>Phenologix</w:t>
            </w:r>
          </w:p>
          <w:p w14:paraId="3E235A9D" w14:textId="092BEFAE" w:rsidR="001E3120" w:rsidRDefault="008779A7" w:rsidP="001D0BF1">
            <w:pPr>
              <w:contextualSpacing w:val="0"/>
            </w:pPr>
            <w:r>
              <w:t>Responsibilities:</w:t>
            </w:r>
          </w:p>
          <w:p w14:paraId="0BE91F06" w14:textId="0208B12F" w:rsidR="00AA3716" w:rsidRDefault="00AA3716" w:rsidP="003B489A">
            <w:pPr>
              <w:pStyle w:val="ListParagraph"/>
              <w:numPr>
                <w:ilvl w:val="0"/>
                <w:numId w:val="17"/>
              </w:numPr>
            </w:pPr>
            <w:r w:rsidRPr="00AA3716">
              <w:t>Developing and maintaining the user interface.</w:t>
            </w:r>
          </w:p>
          <w:p w14:paraId="22821418" w14:textId="59250F3F" w:rsidR="00AA3716" w:rsidRPr="00C84876" w:rsidRDefault="00AA3716" w:rsidP="005B05AF">
            <w:pPr>
              <w:pStyle w:val="ListParagraph"/>
              <w:numPr>
                <w:ilvl w:val="0"/>
                <w:numId w:val="17"/>
              </w:numPr>
              <w:rPr>
                <w:i/>
                <w:iCs/>
              </w:rPr>
            </w:pPr>
            <w:r w:rsidRPr="00C84876">
              <w:rPr>
                <w:i/>
                <w:iCs/>
              </w:rPr>
              <w:t>Optimizing the user experience</w:t>
            </w:r>
          </w:p>
          <w:p w14:paraId="0DF6802E" w14:textId="2D7E7228" w:rsidR="00AA3716" w:rsidRDefault="00AA3716" w:rsidP="003B489A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 w:rsidRPr="00AA3716">
              <w:t>Using HTML, JavaScript</w:t>
            </w:r>
            <w:r w:rsidR="00333A06">
              <w:t>/</w:t>
            </w:r>
            <w:r w:rsidR="001E29FB">
              <w:t>jQuery</w:t>
            </w:r>
            <w:r w:rsidR="00782663">
              <w:t>, React</w:t>
            </w:r>
            <w:r w:rsidRPr="00AA3716">
              <w:t xml:space="preserve"> and CSS</w:t>
            </w:r>
            <w:r>
              <w:t>/SASS</w:t>
            </w:r>
            <w:r w:rsidR="00FA1D5C">
              <w:t>/</w:t>
            </w:r>
            <w:r w:rsidR="006F28DA">
              <w:t>BOOTSTRAP</w:t>
            </w:r>
            <w:r w:rsidR="008B1DBB">
              <w:t xml:space="preserve"> etc.</w:t>
            </w:r>
            <w:r w:rsidRPr="00AA3716">
              <w:t xml:space="preserve"> to bring concepts to life. </w:t>
            </w:r>
          </w:p>
          <w:p w14:paraId="048CEE6B" w14:textId="7EF3A6F5" w:rsidR="007A4EBB" w:rsidRDefault="007A4EBB" w:rsidP="000442B4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>
              <w:t xml:space="preserve">Google Map </w:t>
            </w:r>
            <w:r w:rsidR="001E29FB">
              <w:t>API’s</w:t>
            </w:r>
            <w:r>
              <w:t xml:space="preserve"> (custom/leaflet)</w:t>
            </w:r>
          </w:p>
          <w:p w14:paraId="2F772BFE" w14:textId="30585998" w:rsidR="00596D94" w:rsidRDefault="00596D94" w:rsidP="000442B4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>
              <w:t xml:space="preserve">Consume </w:t>
            </w:r>
            <w:r w:rsidR="001E29FB">
              <w:t>API’s</w:t>
            </w:r>
          </w:p>
          <w:p w14:paraId="345E6AAB" w14:textId="064E74EE" w:rsidR="008B4677" w:rsidRDefault="00766F20" w:rsidP="000442B4">
            <w:pPr>
              <w:pStyle w:val="ListParagraph"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</w:pPr>
            <w:r>
              <w:t>Assisting, helping and a</w:t>
            </w:r>
            <w:r w:rsidR="008B4677">
              <w:t>ssign task to junior developer</w:t>
            </w:r>
          </w:p>
          <w:p w14:paraId="3360BF94" w14:textId="77777777" w:rsidR="007A4EBB" w:rsidRDefault="007A4EBB" w:rsidP="007A4EBB">
            <w:pPr>
              <w:pStyle w:val="ListParagraph"/>
              <w:numPr>
                <w:ilvl w:val="0"/>
                <w:numId w:val="17"/>
              </w:numPr>
            </w:pPr>
            <w:r>
              <w:t>Ensuring websites are accessible across many platforms, including laptops and smartphones</w:t>
            </w:r>
          </w:p>
          <w:p w14:paraId="78020A22" w14:textId="4DE25221" w:rsidR="00AA3716" w:rsidRDefault="00AA3716" w:rsidP="00AA3716">
            <w:pPr>
              <w:pStyle w:val="ListParagraph"/>
              <w:numPr>
                <w:ilvl w:val="0"/>
                <w:numId w:val="17"/>
              </w:numPr>
            </w:pPr>
            <w:r>
              <w:t>Cross browser compatibility</w:t>
            </w:r>
          </w:p>
          <w:p w14:paraId="48CF8E7D" w14:textId="77777777" w:rsidR="00AA3716" w:rsidRDefault="00AA3716" w:rsidP="00AA3716">
            <w:pPr>
              <w:pStyle w:val="ListParagraph"/>
              <w:numPr>
                <w:ilvl w:val="0"/>
                <w:numId w:val="17"/>
              </w:numPr>
            </w:pPr>
            <w:r>
              <w:t>Managing software workflow.</w:t>
            </w:r>
          </w:p>
          <w:p w14:paraId="5D9A386F" w14:textId="7AF78EE1" w:rsidR="00AA3716" w:rsidRDefault="00AA3716" w:rsidP="00AA3716">
            <w:pPr>
              <w:pStyle w:val="ListParagraph"/>
              <w:numPr>
                <w:ilvl w:val="0"/>
                <w:numId w:val="17"/>
              </w:numPr>
            </w:pPr>
            <w:r w:rsidRPr="00AA3716">
              <w:t>Following SEO best practices.</w:t>
            </w:r>
          </w:p>
          <w:p w14:paraId="119D9B5A" w14:textId="09F677C5" w:rsidR="008779A7" w:rsidRDefault="00AA3716" w:rsidP="00AA3716">
            <w:pPr>
              <w:pStyle w:val="ListParagraph"/>
              <w:numPr>
                <w:ilvl w:val="0"/>
                <w:numId w:val="17"/>
              </w:numPr>
            </w:pPr>
            <w:r w:rsidRPr="00AA3716">
              <w:t>Fixing bugs</w:t>
            </w:r>
            <w:r w:rsidR="00BA4BCD">
              <w:t>(debugging)</w:t>
            </w:r>
            <w:r w:rsidRPr="00AA3716">
              <w:t xml:space="preserve"> and testing for usability.</w:t>
            </w:r>
          </w:p>
          <w:p w14:paraId="4D2BA7FB" w14:textId="77777777" w:rsidR="00AA3716" w:rsidRDefault="00AA3716" w:rsidP="00AA3716">
            <w:pPr>
              <w:pStyle w:val="ListParagraph"/>
              <w:numPr>
                <w:ilvl w:val="0"/>
                <w:numId w:val="17"/>
              </w:numPr>
            </w:pPr>
            <w:r w:rsidRPr="00AA3716">
              <w:t>Build reusable code and libraries for future use</w:t>
            </w:r>
          </w:p>
          <w:p w14:paraId="71F8DB94" w14:textId="77777777" w:rsidR="008B4677" w:rsidRDefault="007A4EBB" w:rsidP="008B4677">
            <w:pPr>
              <w:pStyle w:val="ListParagraph"/>
              <w:numPr>
                <w:ilvl w:val="0"/>
                <w:numId w:val="17"/>
              </w:numPr>
            </w:pPr>
            <w:r w:rsidRPr="007A4EBB">
              <w:t>Optimize application for maximum speed and scalability</w:t>
            </w:r>
          </w:p>
          <w:p w14:paraId="69A4C010" w14:textId="39D9C21E" w:rsidR="007A4EBB" w:rsidRPr="00CF1A49" w:rsidRDefault="007A4EBB" w:rsidP="008B4677">
            <w:pPr>
              <w:pStyle w:val="ListParagraph"/>
              <w:numPr>
                <w:ilvl w:val="0"/>
                <w:numId w:val="17"/>
              </w:numPr>
            </w:pPr>
            <w:r>
              <w:t>Working with clients to collect requirements</w:t>
            </w:r>
          </w:p>
        </w:tc>
      </w:tr>
      <w:tr w:rsidR="00F61DF9" w:rsidRPr="00CF1A49" w14:paraId="46D28D6E" w14:textId="77777777" w:rsidTr="003A6879">
        <w:tc>
          <w:tcPr>
            <w:tcW w:w="9303" w:type="dxa"/>
            <w:tcMar>
              <w:top w:w="216" w:type="dxa"/>
            </w:tcMar>
          </w:tcPr>
          <w:p w14:paraId="65D7013A" w14:textId="77777777" w:rsidR="00A641B2" w:rsidRDefault="00A641B2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A641B2">
              <w:rPr>
                <w:color w:val="595959" w:themeColor="text1" w:themeTint="A6"/>
                <w:sz w:val="22"/>
                <w:szCs w:val="24"/>
              </w:rPr>
              <w:t>Feb 2018 - Aug 2018</w:t>
            </w:r>
          </w:p>
          <w:p w14:paraId="5E51C9F6" w14:textId="33447F5E" w:rsidR="00F61DF9" w:rsidRPr="00CF1A49" w:rsidRDefault="00E54894" w:rsidP="00F61DF9">
            <w:pPr>
              <w:pStyle w:val="Heading2"/>
              <w:contextualSpacing w:val="0"/>
              <w:outlineLvl w:val="1"/>
            </w:pPr>
            <w:r w:rsidRPr="008F51D3">
              <w:rPr>
                <w:color w:val="E46477" w:themeColor="accent3" w:themeTint="99"/>
              </w:rPr>
              <w:t>Junior asp.net developer</w:t>
            </w:r>
            <w:r w:rsidR="00F61DF9" w:rsidRPr="008F51D3">
              <w:rPr>
                <w:color w:val="E46477" w:themeColor="accent3" w:themeTint="99"/>
              </w:rPr>
              <w:t xml:space="preserve">, </w:t>
            </w:r>
            <w:r>
              <w:rPr>
                <w:rStyle w:val="SubtleReference"/>
              </w:rPr>
              <w:t>text &amp; software hub</w:t>
            </w:r>
          </w:p>
          <w:p w14:paraId="50F13E17" w14:textId="77777777" w:rsidR="00F61DF9" w:rsidRDefault="00571909" w:rsidP="00F61DF9">
            <w:r>
              <w:t>Responsibilities:</w:t>
            </w:r>
          </w:p>
          <w:p w14:paraId="78C55ECC" w14:textId="76861C62" w:rsidR="00F342FF" w:rsidRDefault="00F342FF" w:rsidP="003363C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</w:pPr>
            <w:r w:rsidRPr="00AA3716">
              <w:t xml:space="preserve">Using </w:t>
            </w:r>
            <w:r>
              <w:t>ASP.NET</w:t>
            </w:r>
            <w:r w:rsidR="007F6F95">
              <w:t xml:space="preserve"> </w:t>
            </w:r>
            <w:r>
              <w:t>(webforms) and SQL Server etc.</w:t>
            </w:r>
            <w:r w:rsidRPr="00AA3716">
              <w:t xml:space="preserve"> to bring concepts to life. </w:t>
            </w:r>
          </w:p>
          <w:p w14:paraId="4896A1D6" w14:textId="7BA14FFA" w:rsidR="00F342FF" w:rsidRDefault="00281AFB" w:rsidP="007C525B">
            <w:pPr>
              <w:pStyle w:val="ListParagraph"/>
              <w:numPr>
                <w:ilvl w:val="0"/>
                <w:numId w:val="14"/>
              </w:numPr>
            </w:pPr>
            <w:r w:rsidRPr="00AA3716">
              <w:t>Developing and maintaining the user interface</w:t>
            </w:r>
            <w:r w:rsidR="007F6F95">
              <w:t xml:space="preserve"> </w:t>
            </w:r>
            <w:r w:rsidR="00F342FF">
              <w:t>(BOOTSTRAP)</w:t>
            </w:r>
            <w:r w:rsidRPr="00AA3716">
              <w:t>.</w:t>
            </w:r>
          </w:p>
          <w:p w14:paraId="450F96BE" w14:textId="15DEFC5C" w:rsidR="00993848" w:rsidRDefault="00D93009" w:rsidP="004736E9">
            <w:pPr>
              <w:pStyle w:val="ListParagraph"/>
              <w:numPr>
                <w:ilvl w:val="0"/>
                <w:numId w:val="14"/>
              </w:numPr>
            </w:pPr>
            <w:r>
              <w:t>Optimizing the user experience</w:t>
            </w:r>
          </w:p>
          <w:p w14:paraId="02BDCF9E" w14:textId="60B628BF" w:rsidR="00143805" w:rsidRDefault="004736E9" w:rsidP="006C30D8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 xml:space="preserve">Forms validations in native </w:t>
            </w:r>
            <w:r w:rsidR="007F6F95">
              <w:t>JavaScript</w:t>
            </w:r>
            <w:r>
              <w:t>/</w:t>
            </w:r>
            <w:r w:rsidR="007F6F95">
              <w:t>jQuery</w:t>
            </w:r>
          </w:p>
        </w:tc>
      </w:tr>
    </w:tbl>
    <w:p w14:paraId="44873F1E" w14:textId="0F821140" w:rsidR="00486277" w:rsidRPr="008F51D3" w:rsidRDefault="00DE621C" w:rsidP="00486277">
      <w:pPr>
        <w:pStyle w:val="Heading1"/>
        <w:rPr>
          <w:color w:val="000000" w:themeColor="text1"/>
        </w:rPr>
      </w:pPr>
      <w:r w:rsidRPr="008F51D3">
        <w:rPr>
          <w:color w:val="000000" w:themeColor="text1"/>
        </w:rPr>
        <w:lastRenderedPageBreak/>
        <w:t>Front-end skills</w:t>
      </w:r>
      <w:r w:rsidR="00B13DE1">
        <w:rPr>
          <w:color w:val="000000" w:themeColor="text1"/>
        </w:rPr>
        <w:t xml:space="preserve"> </w:t>
      </w:r>
      <w:r w:rsidR="009013E1">
        <w:rPr>
          <w:color w:val="000000" w:themeColor="text1"/>
        </w:rPr>
        <w:t>(Primary skills)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6E1507" w14:paraId="5F45E667" w14:textId="77777777" w:rsidTr="001C713C">
        <w:tc>
          <w:tcPr>
            <w:tcW w:w="5400" w:type="dxa"/>
          </w:tcPr>
          <w:p w14:paraId="138D3765" w14:textId="4BB09932" w:rsidR="001E3120" w:rsidRPr="006E1507" w:rsidRDefault="0040106A" w:rsidP="006E1507">
            <w:pPr>
              <w:pStyle w:val="ListBullet"/>
              <w:contextualSpacing w:val="0"/>
            </w:pPr>
            <w:r>
              <w:t>HTML5</w:t>
            </w:r>
          </w:p>
          <w:p w14:paraId="3341E582" w14:textId="5F5B05FB" w:rsidR="001F4E6D" w:rsidRDefault="0040106A" w:rsidP="006E1507">
            <w:pPr>
              <w:pStyle w:val="ListBullet"/>
              <w:contextualSpacing w:val="0"/>
            </w:pPr>
            <w:r>
              <w:t>CSS3 / SASS / SCSS</w:t>
            </w:r>
          </w:p>
          <w:p w14:paraId="42015E47" w14:textId="19ECEED1" w:rsidR="0040106A" w:rsidRDefault="0040106A" w:rsidP="006E1507">
            <w:pPr>
              <w:pStyle w:val="ListBullet"/>
              <w:contextualSpacing w:val="0"/>
            </w:pPr>
            <w:r>
              <w:t>JAVASCRIPT / JQUERY</w:t>
            </w:r>
            <w:r w:rsidR="00E022A1">
              <w:t xml:space="preserve"> / JQUERY UI</w:t>
            </w:r>
          </w:p>
          <w:p w14:paraId="59581297" w14:textId="0E0A9C73" w:rsidR="008779A7" w:rsidRDefault="00DE621C" w:rsidP="006E1507">
            <w:pPr>
              <w:pStyle w:val="ListBullet"/>
              <w:contextualSpacing w:val="0"/>
            </w:pPr>
            <w:r>
              <w:t>BOOTSTRAP</w:t>
            </w:r>
            <w:r w:rsidR="008F51D3">
              <w:t xml:space="preserve"> </w:t>
            </w:r>
          </w:p>
          <w:p w14:paraId="571EF381" w14:textId="6B8CB500" w:rsidR="00C82AF3" w:rsidRDefault="00C82AF3" w:rsidP="006E1507">
            <w:pPr>
              <w:pStyle w:val="ListBullet"/>
              <w:contextualSpacing w:val="0"/>
            </w:pPr>
            <w:r>
              <w:t>TAILWINDCSS</w:t>
            </w:r>
          </w:p>
          <w:p w14:paraId="4370ED8D" w14:textId="77777777" w:rsidR="0040106A" w:rsidRDefault="00DE621C" w:rsidP="006E1507">
            <w:pPr>
              <w:pStyle w:val="ListBullet"/>
              <w:contextualSpacing w:val="0"/>
            </w:pPr>
            <w:r w:rsidRPr="0040106A">
              <w:t xml:space="preserve">CSS3 </w:t>
            </w:r>
            <w:r>
              <w:t>FLEXBOX / CSS3 GRID VIEW</w:t>
            </w:r>
          </w:p>
          <w:p w14:paraId="2B92DAD6" w14:textId="284C7A3E" w:rsidR="00E022A1" w:rsidRPr="006E1507" w:rsidRDefault="00E022A1" w:rsidP="00361BC5">
            <w:pPr>
              <w:pStyle w:val="ListBullet"/>
              <w:contextualSpacing w:val="0"/>
            </w:pPr>
            <w:r>
              <w:t>GOOGLE MAP JAVASCRIPT API’S</w:t>
            </w:r>
          </w:p>
        </w:tc>
        <w:tc>
          <w:tcPr>
            <w:tcW w:w="5400" w:type="dxa"/>
            <w:tcMar>
              <w:left w:w="360" w:type="dxa"/>
            </w:tcMar>
          </w:tcPr>
          <w:p w14:paraId="7E1DE93B" w14:textId="3567C97B" w:rsidR="0040106A" w:rsidRPr="006313B9" w:rsidRDefault="00DE621C" w:rsidP="00CB0024">
            <w:pPr>
              <w:pStyle w:val="ListBullet"/>
              <w:rPr>
                <w:sz w:val="16"/>
                <w:szCs w:val="16"/>
              </w:rPr>
            </w:pPr>
            <w:r>
              <w:t>REACT JS</w:t>
            </w:r>
            <w:r w:rsidR="00337A56">
              <w:t xml:space="preserve"> / </w:t>
            </w:r>
            <w:r w:rsidR="00337A56" w:rsidRPr="006313B9">
              <w:rPr>
                <w:sz w:val="16"/>
                <w:szCs w:val="16"/>
              </w:rPr>
              <w:t>STYLED COMPONENTS / FORMIK</w:t>
            </w:r>
            <w:r w:rsidR="00E75302">
              <w:rPr>
                <w:sz w:val="16"/>
                <w:szCs w:val="16"/>
              </w:rPr>
              <w:t>/React-Hook-Form</w:t>
            </w:r>
          </w:p>
          <w:p w14:paraId="5C898028" w14:textId="0C962172" w:rsidR="0040106A" w:rsidRDefault="00DE621C" w:rsidP="0040106A">
            <w:pPr>
              <w:pStyle w:val="ListBullet"/>
              <w:contextualSpacing w:val="0"/>
            </w:pPr>
            <w:r>
              <w:t>REDUX</w:t>
            </w:r>
          </w:p>
          <w:p w14:paraId="5EF249B1" w14:textId="2150F655" w:rsidR="00E022A1" w:rsidRDefault="00DE621C" w:rsidP="00E022A1">
            <w:pPr>
              <w:pStyle w:val="ListBullet"/>
              <w:contextualSpacing w:val="0"/>
            </w:pPr>
            <w:r>
              <w:t>REDUX TOOLKIT</w:t>
            </w:r>
          </w:p>
          <w:p w14:paraId="3A06EC67" w14:textId="4C09BC78" w:rsidR="00E022A1" w:rsidRDefault="00E022A1" w:rsidP="00E022A1">
            <w:pPr>
              <w:pStyle w:val="ListBullet"/>
              <w:contextualSpacing w:val="0"/>
            </w:pPr>
            <w:r>
              <w:t>CONTEXT API</w:t>
            </w:r>
          </w:p>
          <w:p w14:paraId="3483DEF5" w14:textId="693A67C3" w:rsidR="00E022A1" w:rsidRDefault="00E022A1" w:rsidP="00804A95">
            <w:pPr>
              <w:pStyle w:val="ListBullet"/>
            </w:pPr>
            <w:r>
              <w:t>REACT-BOOTSTRAP / MATERIAL UI / ANT DESIGN</w:t>
            </w:r>
          </w:p>
          <w:p w14:paraId="022F7CE9" w14:textId="77777777" w:rsidR="0040106A" w:rsidRDefault="00E022A1" w:rsidP="00361BC5">
            <w:pPr>
              <w:pStyle w:val="ListBullet"/>
              <w:contextualSpacing w:val="0"/>
            </w:pPr>
            <w:r>
              <w:t>NEXT JS</w:t>
            </w:r>
          </w:p>
          <w:p w14:paraId="775A5398" w14:textId="2D99D93B" w:rsidR="00C82AF3" w:rsidRPr="006E1507" w:rsidRDefault="00C82AF3" w:rsidP="00C82AF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083FF2A7" w14:textId="533701DB" w:rsidR="00FC1FA4" w:rsidRPr="008F51D3" w:rsidRDefault="00FC1FA4" w:rsidP="00FC1FA4">
      <w:pPr>
        <w:pStyle w:val="Heading1"/>
        <w:rPr>
          <w:color w:val="000000" w:themeColor="text1"/>
        </w:rPr>
      </w:pPr>
      <w:r w:rsidRPr="008F51D3">
        <w:rPr>
          <w:color w:val="000000" w:themeColor="text1"/>
        </w:rPr>
        <w:t>BACK-END SKILLS</w:t>
      </w:r>
      <w:r w:rsidR="000E2D5D">
        <w:rPr>
          <w:color w:val="000000" w:themeColor="text1"/>
        </w:rPr>
        <w:t xml:space="preserve"> </w:t>
      </w:r>
      <w:r w:rsidR="002C1AEA">
        <w:rPr>
          <w:color w:val="000000" w:themeColor="text1"/>
        </w:rPr>
        <w:t>(</w:t>
      </w:r>
      <w:r w:rsidR="00971A96">
        <w:rPr>
          <w:color w:val="000000" w:themeColor="text1"/>
        </w:rPr>
        <w:t>Secondary skills</w:t>
      </w:r>
      <w:r w:rsidR="002C1AEA">
        <w:rPr>
          <w:color w:val="000000" w:themeColor="text1"/>
        </w:rPr>
        <w:t>)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</w:tblGrid>
      <w:tr w:rsidR="00FC1FA4" w:rsidRPr="006E1507" w14:paraId="667F0E61" w14:textId="77777777" w:rsidTr="00FC1FA4">
        <w:tc>
          <w:tcPr>
            <w:tcW w:w="5400" w:type="dxa"/>
          </w:tcPr>
          <w:p w14:paraId="68709112" w14:textId="60F8F686" w:rsidR="00FC1FA4" w:rsidRPr="006E1507" w:rsidRDefault="00FC1FA4" w:rsidP="00F72542">
            <w:pPr>
              <w:pStyle w:val="ListBullet"/>
              <w:contextualSpacing w:val="0"/>
            </w:pPr>
            <w:r>
              <w:t>NODE JS</w:t>
            </w:r>
          </w:p>
          <w:p w14:paraId="417A407F" w14:textId="5853B004" w:rsidR="00FC1FA4" w:rsidRDefault="00FC1FA4" w:rsidP="00F72542">
            <w:pPr>
              <w:pStyle w:val="ListBullet"/>
              <w:contextualSpacing w:val="0"/>
            </w:pPr>
            <w:r>
              <w:t>EXPRESS JS</w:t>
            </w:r>
          </w:p>
          <w:p w14:paraId="7A09D31E" w14:textId="635E2723" w:rsidR="00FC1FA4" w:rsidRDefault="00FC1FA4" w:rsidP="00F72542">
            <w:pPr>
              <w:pStyle w:val="ListBullet"/>
              <w:contextualSpacing w:val="0"/>
            </w:pPr>
            <w:r>
              <w:t>MONGO DB</w:t>
            </w:r>
          </w:p>
          <w:p w14:paraId="0A0923A1" w14:textId="02D33B43" w:rsidR="00FC1FA4" w:rsidRDefault="00FC1FA4" w:rsidP="00F72542">
            <w:pPr>
              <w:pStyle w:val="ListBullet"/>
              <w:contextualSpacing w:val="0"/>
            </w:pPr>
            <w:r>
              <w:t>ASP.NET CORE</w:t>
            </w:r>
          </w:p>
          <w:p w14:paraId="37A09829" w14:textId="1A52C848" w:rsidR="00FC1FA4" w:rsidRDefault="00FC1FA4" w:rsidP="00F72542">
            <w:pPr>
              <w:pStyle w:val="ListBullet"/>
              <w:contextualSpacing w:val="0"/>
            </w:pPr>
            <w:r>
              <w:t>ASP.NET MVC</w:t>
            </w:r>
          </w:p>
          <w:p w14:paraId="403FD02A" w14:textId="0E42069B" w:rsidR="00FC1FA4" w:rsidRDefault="00FC1FA4" w:rsidP="00F72542">
            <w:pPr>
              <w:pStyle w:val="ListBullet"/>
              <w:contextualSpacing w:val="0"/>
            </w:pPr>
            <w:r>
              <w:t>ADO.NET</w:t>
            </w:r>
          </w:p>
          <w:p w14:paraId="2C8319F2" w14:textId="1AA21CA1" w:rsidR="00FC1FA4" w:rsidRPr="006E1507" w:rsidRDefault="00FC1FA4" w:rsidP="008E38C1">
            <w:pPr>
              <w:pStyle w:val="ListBullet"/>
            </w:pPr>
            <w:r>
              <w:t>SQL SERVER</w:t>
            </w:r>
          </w:p>
        </w:tc>
      </w:tr>
    </w:tbl>
    <w:p w14:paraId="65D7F734" w14:textId="76312BFA" w:rsidR="00EF0495" w:rsidRPr="008F51D3" w:rsidRDefault="00EF0495" w:rsidP="00EF0495">
      <w:pPr>
        <w:pStyle w:val="Heading1"/>
        <w:rPr>
          <w:color w:val="000000" w:themeColor="text1"/>
        </w:rPr>
      </w:pPr>
      <w:r>
        <w:t>Development Software &amp; IDEs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</w:tblGrid>
      <w:tr w:rsidR="00EF0495" w:rsidRPr="006E1507" w14:paraId="617AF74C" w14:textId="77777777" w:rsidTr="00C52FB9">
        <w:tc>
          <w:tcPr>
            <w:tcW w:w="5400" w:type="dxa"/>
          </w:tcPr>
          <w:p w14:paraId="48B278E4" w14:textId="0E01153D" w:rsidR="00954ADD" w:rsidRDefault="00992A5F" w:rsidP="00C52FB9">
            <w:pPr>
              <w:pStyle w:val="ListBullet"/>
            </w:pPr>
            <w:r>
              <w:t>MICROSOFT [VISUAL STUDIO]</w:t>
            </w:r>
          </w:p>
          <w:p w14:paraId="21AF69CF" w14:textId="0DA2FAE6" w:rsidR="00EF0495" w:rsidRPr="006E1507" w:rsidRDefault="00992A5F" w:rsidP="005820B4">
            <w:pPr>
              <w:pStyle w:val="ListBullet"/>
            </w:pPr>
            <w:r>
              <w:t>VS CODE</w:t>
            </w:r>
          </w:p>
        </w:tc>
      </w:tr>
    </w:tbl>
    <w:p w14:paraId="32619D30" w14:textId="77777777" w:rsidR="00EF0495" w:rsidRDefault="00EF0495" w:rsidP="0034736C">
      <w:pPr>
        <w:pStyle w:val="Heading1"/>
        <w:rPr>
          <w:color w:val="000000" w:themeColor="text1"/>
        </w:rPr>
      </w:pPr>
    </w:p>
    <w:sdt>
      <w:sdtPr>
        <w:rPr>
          <w:color w:val="000000" w:themeColor="text1"/>
        </w:rPr>
        <w:alias w:val="Education:"/>
        <w:tag w:val="Education:"/>
        <w:id w:val="-1908763273"/>
        <w:placeholder>
          <w:docPart w:val="9C0B3690AB714806B2C7AD521966A7F5"/>
        </w:placeholder>
        <w:temporary/>
        <w:showingPlcHdr/>
        <w15:appearance w15:val="hidden"/>
      </w:sdtPr>
      <w:sdtContent>
        <w:p w14:paraId="19683AFC" w14:textId="73F252DB" w:rsidR="0034736C" w:rsidRPr="008F51D3" w:rsidRDefault="0034736C" w:rsidP="0034736C">
          <w:pPr>
            <w:pStyle w:val="Heading1"/>
            <w:rPr>
              <w:color w:val="000000" w:themeColor="text1"/>
            </w:rPr>
          </w:pPr>
          <w:r w:rsidRPr="008F51D3">
            <w:rPr>
              <w:color w:val="000000" w:themeColor="text1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46"/>
      </w:tblGrid>
      <w:tr w:rsidR="0034736C" w:rsidRPr="00CF1A49" w14:paraId="59A48BD0" w14:textId="77777777" w:rsidTr="00F72542">
        <w:tc>
          <w:tcPr>
            <w:tcW w:w="9303" w:type="dxa"/>
          </w:tcPr>
          <w:p w14:paraId="4EAB9BE7" w14:textId="77777777" w:rsidR="0034736C" w:rsidRPr="00CF1A49" w:rsidRDefault="0034736C" w:rsidP="00F72542">
            <w:pPr>
              <w:pStyle w:val="Heading3"/>
              <w:contextualSpacing w:val="0"/>
              <w:outlineLvl w:val="2"/>
            </w:pPr>
            <w:r>
              <w:t>2014 – 2018</w:t>
            </w:r>
          </w:p>
          <w:p w14:paraId="2888DC43" w14:textId="77777777" w:rsidR="0034736C" w:rsidRPr="00CF1A49" w:rsidRDefault="0034736C" w:rsidP="00F72542">
            <w:pPr>
              <w:pStyle w:val="Heading2"/>
              <w:contextualSpacing w:val="0"/>
              <w:outlineLvl w:val="1"/>
            </w:pPr>
            <w:r w:rsidRPr="00080C6D">
              <w:rPr>
                <w:color w:val="E46477" w:themeColor="accent3" w:themeTint="99"/>
              </w:rPr>
              <w:t xml:space="preserve">Bachelor of Science in Information technology (bsit), </w:t>
            </w:r>
            <w:r>
              <w:rPr>
                <w:rStyle w:val="SubtleReference"/>
              </w:rPr>
              <w:t>University of sargodha</w:t>
            </w:r>
          </w:p>
          <w:p w14:paraId="2576CD09" w14:textId="77777777" w:rsidR="0034736C" w:rsidRPr="00CF1A49" w:rsidRDefault="0034736C" w:rsidP="00F72542">
            <w:pPr>
              <w:contextualSpacing w:val="0"/>
            </w:pPr>
            <w:r>
              <w:t>CPGA – 3.10</w:t>
            </w:r>
          </w:p>
        </w:tc>
      </w:tr>
      <w:tr w:rsidR="0034736C" w:rsidRPr="00CF1A49" w14:paraId="19B97D86" w14:textId="77777777" w:rsidTr="00F72542">
        <w:tc>
          <w:tcPr>
            <w:tcW w:w="9303" w:type="dxa"/>
            <w:tcMar>
              <w:top w:w="216" w:type="dxa"/>
            </w:tcMar>
          </w:tcPr>
          <w:p w14:paraId="18949796" w14:textId="77777777" w:rsidR="0034736C" w:rsidRPr="00CF1A49" w:rsidRDefault="0034736C" w:rsidP="00F72542">
            <w:pPr>
              <w:pStyle w:val="Heading3"/>
              <w:contextualSpacing w:val="0"/>
              <w:outlineLvl w:val="2"/>
            </w:pPr>
            <w:r>
              <w:t>2012 – 2014</w:t>
            </w:r>
          </w:p>
          <w:p w14:paraId="178813FC" w14:textId="77777777" w:rsidR="0034736C" w:rsidRPr="00CF1A49" w:rsidRDefault="0034736C" w:rsidP="00F72542">
            <w:pPr>
              <w:pStyle w:val="Heading2"/>
              <w:contextualSpacing w:val="0"/>
              <w:outlineLvl w:val="1"/>
            </w:pPr>
            <w:r w:rsidRPr="00080C6D">
              <w:rPr>
                <w:color w:val="E46477" w:themeColor="accent3" w:themeTint="99"/>
              </w:rPr>
              <w:t xml:space="preserve">intermediate of computer science (ICS), </w:t>
            </w:r>
            <w:r>
              <w:rPr>
                <w:rStyle w:val="SubtleReference"/>
              </w:rPr>
              <w:t>royal group of collages</w:t>
            </w:r>
          </w:p>
          <w:p w14:paraId="5A7370C1" w14:textId="77777777" w:rsidR="0034736C" w:rsidRDefault="0034736C" w:rsidP="00F72542">
            <w:r>
              <w:t>Grade – A</w:t>
            </w:r>
          </w:p>
        </w:tc>
      </w:tr>
      <w:tr w:rsidR="0034736C" w:rsidRPr="00CF1A49" w14:paraId="752D7EE8" w14:textId="77777777" w:rsidTr="00F72542">
        <w:tc>
          <w:tcPr>
            <w:tcW w:w="9303" w:type="dxa"/>
            <w:tcMar>
              <w:top w:w="216" w:type="dxa"/>
            </w:tcMar>
          </w:tcPr>
          <w:p w14:paraId="7C11363F" w14:textId="77777777" w:rsidR="0034736C" w:rsidRPr="00CF1A49" w:rsidRDefault="0034736C" w:rsidP="00F72542">
            <w:pPr>
              <w:pStyle w:val="Heading3"/>
              <w:contextualSpacing w:val="0"/>
              <w:outlineLvl w:val="2"/>
            </w:pPr>
            <w:r>
              <w:t>2010 – 2012</w:t>
            </w:r>
          </w:p>
          <w:p w14:paraId="3B5B1469" w14:textId="77777777" w:rsidR="0034736C" w:rsidRPr="00CF1A49" w:rsidRDefault="0034736C" w:rsidP="00F72542">
            <w:pPr>
              <w:pStyle w:val="Heading2"/>
              <w:contextualSpacing w:val="0"/>
              <w:outlineLvl w:val="1"/>
            </w:pPr>
            <w:r w:rsidRPr="00080C6D">
              <w:rPr>
                <w:color w:val="E46477" w:themeColor="accent3" w:themeTint="99"/>
              </w:rPr>
              <w:t>Matriculation,</w:t>
            </w:r>
            <w:r w:rsidRPr="00741269">
              <w:t xml:space="preserve"> </w:t>
            </w:r>
            <w:r>
              <w:rPr>
                <w:rStyle w:val="SubtleReference"/>
              </w:rPr>
              <w:t>Govt higher secondary school gujranwala</w:t>
            </w:r>
          </w:p>
          <w:p w14:paraId="302ACDFF" w14:textId="77777777" w:rsidR="0034736C" w:rsidRDefault="0034736C" w:rsidP="00F72542">
            <w:pPr>
              <w:pStyle w:val="Heading3"/>
              <w:outlineLvl w:val="2"/>
            </w:pPr>
            <w:r>
              <w:t>Grade – A</w:t>
            </w:r>
          </w:p>
        </w:tc>
      </w:tr>
    </w:tbl>
    <w:p w14:paraId="2BE8395F" w14:textId="0E00379E" w:rsidR="00B51D1B" w:rsidRPr="006E1507" w:rsidRDefault="00B51D1B" w:rsidP="006E1507"/>
    <w:sectPr w:rsidR="00B51D1B" w:rsidRPr="006E1507" w:rsidSect="003A6879"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129B" w14:textId="77777777" w:rsidR="00A42239" w:rsidRDefault="00A42239" w:rsidP="0068194B">
      <w:r>
        <w:separator/>
      </w:r>
    </w:p>
    <w:p w14:paraId="6FDD6C65" w14:textId="77777777" w:rsidR="00A42239" w:rsidRDefault="00A42239"/>
    <w:p w14:paraId="1C945658" w14:textId="77777777" w:rsidR="00A42239" w:rsidRDefault="00A42239"/>
  </w:endnote>
  <w:endnote w:type="continuationSeparator" w:id="0">
    <w:p w14:paraId="6D1AF6D2" w14:textId="77777777" w:rsidR="00A42239" w:rsidRDefault="00A42239" w:rsidP="0068194B">
      <w:r>
        <w:continuationSeparator/>
      </w:r>
    </w:p>
    <w:p w14:paraId="3E7BBF1E" w14:textId="77777777" w:rsidR="00A42239" w:rsidRDefault="00A42239"/>
    <w:p w14:paraId="2C5FB0CD" w14:textId="77777777" w:rsidR="00A42239" w:rsidRDefault="00A42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E947" w14:textId="77777777" w:rsidR="00A42239" w:rsidRDefault="00A42239" w:rsidP="0068194B">
      <w:r>
        <w:separator/>
      </w:r>
    </w:p>
    <w:p w14:paraId="39700735" w14:textId="77777777" w:rsidR="00A42239" w:rsidRDefault="00A42239"/>
    <w:p w14:paraId="19D161DC" w14:textId="77777777" w:rsidR="00A42239" w:rsidRDefault="00A42239"/>
  </w:footnote>
  <w:footnote w:type="continuationSeparator" w:id="0">
    <w:p w14:paraId="7CD7CE8C" w14:textId="77777777" w:rsidR="00A42239" w:rsidRDefault="00A42239" w:rsidP="0068194B">
      <w:r>
        <w:continuationSeparator/>
      </w:r>
    </w:p>
    <w:p w14:paraId="7E1BD9E6" w14:textId="77777777" w:rsidR="00A42239" w:rsidRDefault="00A42239"/>
    <w:p w14:paraId="0D83554D" w14:textId="77777777" w:rsidR="00A42239" w:rsidRDefault="00A422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7A4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289C00" wp14:editId="28F599B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EF61C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6AE82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0374C29"/>
    <w:multiLevelType w:val="hybridMultilevel"/>
    <w:tmpl w:val="0242FF5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0052A614"/>
    <w:lvl w:ilvl="0">
      <w:start w:val="1"/>
      <w:numFmt w:val="bullet"/>
      <w:pStyle w:val="ListBullet"/>
      <w:lvlText w:val=""/>
      <w:lvlJc w:val="left"/>
      <w:pPr>
        <w:ind w:left="360" w:hanging="360"/>
      </w:pPr>
      <w:rPr>
        <w:rFonts w:ascii="Wingdings" w:hAnsi="Wingdings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1C5E53"/>
    <w:multiLevelType w:val="hybridMultilevel"/>
    <w:tmpl w:val="017AE9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74481"/>
    <w:multiLevelType w:val="multilevel"/>
    <w:tmpl w:val="B64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67265CB"/>
    <w:multiLevelType w:val="hybridMultilevel"/>
    <w:tmpl w:val="ED94C65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7004">
    <w:abstractNumId w:val="9"/>
  </w:num>
  <w:num w:numId="2" w16cid:durableId="391656013">
    <w:abstractNumId w:val="8"/>
  </w:num>
  <w:num w:numId="3" w16cid:durableId="2114543768">
    <w:abstractNumId w:val="7"/>
  </w:num>
  <w:num w:numId="4" w16cid:durableId="2097169255">
    <w:abstractNumId w:val="6"/>
  </w:num>
  <w:num w:numId="5" w16cid:durableId="1148211147">
    <w:abstractNumId w:val="11"/>
  </w:num>
  <w:num w:numId="6" w16cid:durableId="1912691419">
    <w:abstractNumId w:val="3"/>
  </w:num>
  <w:num w:numId="7" w16cid:durableId="36585145">
    <w:abstractNumId w:val="12"/>
  </w:num>
  <w:num w:numId="8" w16cid:durableId="1364017771">
    <w:abstractNumId w:val="2"/>
  </w:num>
  <w:num w:numId="9" w16cid:durableId="1931500620">
    <w:abstractNumId w:val="15"/>
  </w:num>
  <w:num w:numId="10" w16cid:durableId="1685133810">
    <w:abstractNumId w:val="5"/>
  </w:num>
  <w:num w:numId="11" w16cid:durableId="1856798713">
    <w:abstractNumId w:val="4"/>
  </w:num>
  <w:num w:numId="12" w16cid:durableId="891884846">
    <w:abstractNumId w:val="1"/>
  </w:num>
  <w:num w:numId="13" w16cid:durableId="166138338">
    <w:abstractNumId w:val="0"/>
  </w:num>
  <w:num w:numId="14" w16cid:durableId="1557812125">
    <w:abstractNumId w:val="16"/>
  </w:num>
  <w:num w:numId="15" w16cid:durableId="29115641">
    <w:abstractNumId w:val="13"/>
  </w:num>
  <w:num w:numId="16" w16cid:durableId="1852522622">
    <w:abstractNumId w:val="14"/>
  </w:num>
  <w:num w:numId="17" w16cid:durableId="16496307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7D"/>
    <w:rsid w:val="000001EF"/>
    <w:rsid w:val="00007322"/>
    <w:rsid w:val="00007728"/>
    <w:rsid w:val="00024584"/>
    <w:rsid w:val="00024730"/>
    <w:rsid w:val="00026378"/>
    <w:rsid w:val="00055E95"/>
    <w:rsid w:val="00065E11"/>
    <w:rsid w:val="0007021F"/>
    <w:rsid w:val="00080C6D"/>
    <w:rsid w:val="00095858"/>
    <w:rsid w:val="000A6DB6"/>
    <w:rsid w:val="000A76B6"/>
    <w:rsid w:val="000B2BA5"/>
    <w:rsid w:val="000C53D0"/>
    <w:rsid w:val="000E2D5D"/>
    <w:rsid w:val="000F2F8C"/>
    <w:rsid w:val="0010006E"/>
    <w:rsid w:val="001045A8"/>
    <w:rsid w:val="0010757F"/>
    <w:rsid w:val="00114A91"/>
    <w:rsid w:val="001279BE"/>
    <w:rsid w:val="001402FB"/>
    <w:rsid w:val="001427E1"/>
    <w:rsid w:val="00143805"/>
    <w:rsid w:val="00163668"/>
    <w:rsid w:val="00164D7D"/>
    <w:rsid w:val="00171566"/>
    <w:rsid w:val="00174676"/>
    <w:rsid w:val="001755A8"/>
    <w:rsid w:val="001769F7"/>
    <w:rsid w:val="00184014"/>
    <w:rsid w:val="00192008"/>
    <w:rsid w:val="001C0E68"/>
    <w:rsid w:val="001C4B6F"/>
    <w:rsid w:val="001C713C"/>
    <w:rsid w:val="001D0BF1"/>
    <w:rsid w:val="001E29FB"/>
    <w:rsid w:val="001E3120"/>
    <w:rsid w:val="001E7E0C"/>
    <w:rsid w:val="001F0BB0"/>
    <w:rsid w:val="001F4E6D"/>
    <w:rsid w:val="001F6140"/>
    <w:rsid w:val="0020106F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6DF9"/>
    <w:rsid w:val="00275EAE"/>
    <w:rsid w:val="00281AFB"/>
    <w:rsid w:val="00294998"/>
    <w:rsid w:val="00297F18"/>
    <w:rsid w:val="002A1945"/>
    <w:rsid w:val="002A4FCD"/>
    <w:rsid w:val="002B2958"/>
    <w:rsid w:val="002B3FC8"/>
    <w:rsid w:val="002C1AEA"/>
    <w:rsid w:val="002D23C5"/>
    <w:rsid w:val="002D6137"/>
    <w:rsid w:val="002E7E61"/>
    <w:rsid w:val="002F05E5"/>
    <w:rsid w:val="002F254D"/>
    <w:rsid w:val="002F30E4"/>
    <w:rsid w:val="00307140"/>
    <w:rsid w:val="00314A21"/>
    <w:rsid w:val="00316DFF"/>
    <w:rsid w:val="00320AB1"/>
    <w:rsid w:val="00325B57"/>
    <w:rsid w:val="00333A06"/>
    <w:rsid w:val="00336056"/>
    <w:rsid w:val="00337A56"/>
    <w:rsid w:val="0034736C"/>
    <w:rsid w:val="003544E1"/>
    <w:rsid w:val="00361BC5"/>
    <w:rsid w:val="00366398"/>
    <w:rsid w:val="00372289"/>
    <w:rsid w:val="00390FDB"/>
    <w:rsid w:val="003A0632"/>
    <w:rsid w:val="003A30E5"/>
    <w:rsid w:val="003A6879"/>
    <w:rsid w:val="003A6ADF"/>
    <w:rsid w:val="003A7737"/>
    <w:rsid w:val="003B489A"/>
    <w:rsid w:val="003B5928"/>
    <w:rsid w:val="003D2E68"/>
    <w:rsid w:val="003D380F"/>
    <w:rsid w:val="003D6898"/>
    <w:rsid w:val="003E160D"/>
    <w:rsid w:val="003F1D5F"/>
    <w:rsid w:val="003F3B26"/>
    <w:rsid w:val="0040106A"/>
    <w:rsid w:val="00405128"/>
    <w:rsid w:val="00406CFF"/>
    <w:rsid w:val="00416B25"/>
    <w:rsid w:val="00420592"/>
    <w:rsid w:val="004319E0"/>
    <w:rsid w:val="00437E8C"/>
    <w:rsid w:val="00440225"/>
    <w:rsid w:val="004669AE"/>
    <w:rsid w:val="004726BC"/>
    <w:rsid w:val="004736E9"/>
    <w:rsid w:val="00474105"/>
    <w:rsid w:val="00480E6E"/>
    <w:rsid w:val="00486277"/>
    <w:rsid w:val="00494CF6"/>
    <w:rsid w:val="00495F8D"/>
    <w:rsid w:val="004A1E2A"/>
    <w:rsid w:val="004A1FAE"/>
    <w:rsid w:val="004A32FF"/>
    <w:rsid w:val="004B06EB"/>
    <w:rsid w:val="004B6AD0"/>
    <w:rsid w:val="004C2D5D"/>
    <w:rsid w:val="004C33E1"/>
    <w:rsid w:val="004E01EB"/>
    <w:rsid w:val="004E2794"/>
    <w:rsid w:val="004F108E"/>
    <w:rsid w:val="00510392"/>
    <w:rsid w:val="00513E2A"/>
    <w:rsid w:val="00526F4D"/>
    <w:rsid w:val="00566A35"/>
    <w:rsid w:val="0056701E"/>
    <w:rsid w:val="00571909"/>
    <w:rsid w:val="005740D7"/>
    <w:rsid w:val="005820B4"/>
    <w:rsid w:val="00596D9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3B9"/>
    <w:rsid w:val="006436F8"/>
    <w:rsid w:val="006618E9"/>
    <w:rsid w:val="0068194B"/>
    <w:rsid w:val="00692703"/>
    <w:rsid w:val="006A1962"/>
    <w:rsid w:val="006B33BD"/>
    <w:rsid w:val="006B5D48"/>
    <w:rsid w:val="006B6A8D"/>
    <w:rsid w:val="006B7D7B"/>
    <w:rsid w:val="006C1A5E"/>
    <w:rsid w:val="006C30D8"/>
    <w:rsid w:val="006D1C63"/>
    <w:rsid w:val="006E1507"/>
    <w:rsid w:val="006F135E"/>
    <w:rsid w:val="006F28DA"/>
    <w:rsid w:val="00712D8B"/>
    <w:rsid w:val="007273B7"/>
    <w:rsid w:val="00733E0A"/>
    <w:rsid w:val="00741269"/>
    <w:rsid w:val="0074403D"/>
    <w:rsid w:val="00746D44"/>
    <w:rsid w:val="00746F06"/>
    <w:rsid w:val="007538DC"/>
    <w:rsid w:val="00757803"/>
    <w:rsid w:val="00766F20"/>
    <w:rsid w:val="00782663"/>
    <w:rsid w:val="0079206B"/>
    <w:rsid w:val="00796076"/>
    <w:rsid w:val="007A4EBB"/>
    <w:rsid w:val="007C0566"/>
    <w:rsid w:val="007C606B"/>
    <w:rsid w:val="007E37A5"/>
    <w:rsid w:val="007E6A61"/>
    <w:rsid w:val="007F0AED"/>
    <w:rsid w:val="007F12DA"/>
    <w:rsid w:val="007F6F95"/>
    <w:rsid w:val="00801140"/>
    <w:rsid w:val="00803404"/>
    <w:rsid w:val="00804A95"/>
    <w:rsid w:val="0083282F"/>
    <w:rsid w:val="00834955"/>
    <w:rsid w:val="00855B49"/>
    <w:rsid w:val="00855B59"/>
    <w:rsid w:val="00860461"/>
    <w:rsid w:val="0086487C"/>
    <w:rsid w:val="00866E7D"/>
    <w:rsid w:val="00870B20"/>
    <w:rsid w:val="008779A7"/>
    <w:rsid w:val="008829F8"/>
    <w:rsid w:val="00885897"/>
    <w:rsid w:val="008A1C76"/>
    <w:rsid w:val="008A2CD2"/>
    <w:rsid w:val="008A6538"/>
    <w:rsid w:val="008B1DBB"/>
    <w:rsid w:val="008B4677"/>
    <w:rsid w:val="008C7056"/>
    <w:rsid w:val="008E38C1"/>
    <w:rsid w:val="008F3B14"/>
    <w:rsid w:val="008F51D3"/>
    <w:rsid w:val="009013E1"/>
    <w:rsid w:val="00901899"/>
    <w:rsid w:val="0090344B"/>
    <w:rsid w:val="00905715"/>
    <w:rsid w:val="0091321E"/>
    <w:rsid w:val="00913946"/>
    <w:rsid w:val="0092726B"/>
    <w:rsid w:val="009361BA"/>
    <w:rsid w:val="009367A4"/>
    <w:rsid w:val="00944F78"/>
    <w:rsid w:val="009510E7"/>
    <w:rsid w:val="00952C89"/>
    <w:rsid w:val="00954ADD"/>
    <w:rsid w:val="009571D8"/>
    <w:rsid w:val="009650EA"/>
    <w:rsid w:val="00967136"/>
    <w:rsid w:val="009717B5"/>
    <w:rsid w:val="00971A96"/>
    <w:rsid w:val="0097790C"/>
    <w:rsid w:val="0098506E"/>
    <w:rsid w:val="00992A5F"/>
    <w:rsid w:val="00993848"/>
    <w:rsid w:val="009A1680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D01"/>
    <w:rsid w:val="00A42239"/>
    <w:rsid w:val="00A42E32"/>
    <w:rsid w:val="00A46E63"/>
    <w:rsid w:val="00A51DC5"/>
    <w:rsid w:val="00A53DE1"/>
    <w:rsid w:val="00A579C3"/>
    <w:rsid w:val="00A615E1"/>
    <w:rsid w:val="00A641B2"/>
    <w:rsid w:val="00A755E8"/>
    <w:rsid w:val="00A90760"/>
    <w:rsid w:val="00A93A5D"/>
    <w:rsid w:val="00AA3716"/>
    <w:rsid w:val="00AA6CA5"/>
    <w:rsid w:val="00AB32F8"/>
    <w:rsid w:val="00AB610B"/>
    <w:rsid w:val="00AD360E"/>
    <w:rsid w:val="00AD40FB"/>
    <w:rsid w:val="00AD782D"/>
    <w:rsid w:val="00AE7650"/>
    <w:rsid w:val="00B10EBE"/>
    <w:rsid w:val="00B13DE1"/>
    <w:rsid w:val="00B2093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7896"/>
    <w:rsid w:val="00BA1546"/>
    <w:rsid w:val="00BA4BCD"/>
    <w:rsid w:val="00BB4E51"/>
    <w:rsid w:val="00BC54C9"/>
    <w:rsid w:val="00BD431F"/>
    <w:rsid w:val="00BE423E"/>
    <w:rsid w:val="00BF61AC"/>
    <w:rsid w:val="00C2084E"/>
    <w:rsid w:val="00C46F9F"/>
    <w:rsid w:val="00C47FA6"/>
    <w:rsid w:val="00C57FC6"/>
    <w:rsid w:val="00C66A7D"/>
    <w:rsid w:val="00C779DA"/>
    <w:rsid w:val="00C814F7"/>
    <w:rsid w:val="00C82AF3"/>
    <w:rsid w:val="00C84876"/>
    <w:rsid w:val="00CA4B4D"/>
    <w:rsid w:val="00CB0024"/>
    <w:rsid w:val="00CB35C3"/>
    <w:rsid w:val="00CD323D"/>
    <w:rsid w:val="00CE4030"/>
    <w:rsid w:val="00CE64B3"/>
    <w:rsid w:val="00CF1A49"/>
    <w:rsid w:val="00D0630C"/>
    <w:rsid w:val="00D121E5"/>
    <w:rsid w:val="00D151B3"/>
    <w:rsid w:val="00D243A9"/>
    <w:rsid w:val="00D305E5"/>
    <w:rsid w:val="00D3205C"/>
    <w:rsid w:val="00D37CD3"/>
    <w:rsid w:val="00D55FB4"/>
    <w:rsid w:val="00D66A52"/>
    <w:rsid w:val="00D66EFA"/>
    <w:rsid w:val="00D72A2D"/>
    <w:rsid w:val="00D90C7B"/>
    <w:rsid w:val="00D9300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21C"/>
    <w:rsid w:val="00DE6534"/>
    <w:rsid w:val="00DF4D6C"/>
    <w:rsid w:val="00E01923"/>
    <w:rsid w:val="00E022A1"/>
    <w:rsid w:val="00E10FD8"/>
    <w:rsid w:val="00E14498"/>
    <w:rsid w:val="00E2397A"/>
    <w:rsid w:val="00E254DB"/>
    <w:rsid w:val="00E279C9"/>
    <w:rsid w:val="00E300FC"/>
    <w:rsid w:val="00E362DB"/>
    <w:rsid w:val="00E54894"/>
    <w:rsid w:val="00E5632B"/>
    <w:rsid w:val="00E673E7"/>
    <w:rsid w:val="00E70240"/>
    <w:rsid w:val="00E71E6B"/>
    <w:rsid w:val="00E75302"/>
    <w:rsid w:val="00E81CC5"/>
    <w:rsid w:val="00E85A87"/>
    <w:rsid w:val="00E85B4A"/>
    <w:rsid w:val="00E9528E"/>
    <w:rsid w:val="00EA5099"/>
    <w:rsid w:val="00EC0FCC"/>
    <w:rsid w:val="00EC1351"/>
    <w:rsid w:val="00EC4CBF"/>
    <w:rsid w:val="00EE2CA8"/>
    <w:rsid w:val="00EF0495"/>
    <w:rsid w:val="00EF17E8"/>
    <w:rsid w:val="00EF51D9"/>
    <w:rsid w:val="00F130DD"/>
    <w:rsid w:val="00F24884"/>
    <w:rsid w:val="00F324A6"/>
    <w:rsid w:val="00F342FF"/>
    <w:rsid w:val="00F476C4"/>
    <w:rsid w:val="00F61DF9"/>
    <w:rsid w:val="00F81960"/>
    <w:rsid w:val="00F8769D"/>
    <w:rsid w:val="00F9350C"/>
    <w:rsid w:val="00F94EB5"/>
    <w:rsid w:val="00F9624D"/>
    <w:rsid w:val="00FA1D5C"/>
    <w:rsid w:val="00FB31C1"/>
    <w:rsid w:val="00FB58F2"/>
    <w:rsid w:val="00FC1FA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6FAB5"/>
  <w15:chartTrackingRefBased/>
  <w15:docId w15:val="{290FFD8D-2F57-4E11-8540-F053994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32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mshafiqmal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tasam%20Bin%20Imr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C51F11CD84A9DA79FEB84B7EE4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4BE28-4484-4440-B687-DE2B926FAE11}"/>
      </w:docPartPr>
      <w:docPartBody>
        <w:p w:rsidR="00EF6850" w:rsidRDefault="00AD2074">
          <w:pPr>
            <w:pStyle w:val="D99C51F11CD84A9DA79FEB84B7EE4D05"/>
          </w:pPr>
          <w:r w:rsidRPr="00CF1A49">
            <w:t>Email</w:t>
          </w:r>
        </w:p>
      </w:docPartBody>
    </w:docPart>
    <w:docPart>
      <w:docPartPr>
        <w:name w:val="516F29BFD3A94673BCBB5C224D5A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83846-056C-43E9-83D8-7B23EE8B7E7F}"/>
      </w:docPartPr>
      <w:docPartBody>
        <w:p w:rsidR="00EF6850" w:rsidRDefault="00AD2074">
          <w:pPr>
            <w:pStyle w:val="516F29BFD3A94673BCBB5C224D5A8211"/>
          </w:pPr>
          <w:r w:rsidRPr="00CF1A49">
            <w:t>·</w:t>
          </w:r>
        </w:p>
      </w:docPartBody>
    </w:docPart>
    <w:docPart>
      <w:docPartPr>
        <w:name w:val="E58C0A2C77EA4FECA3AF104D4D8BF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11569-BCF7-4E14-80EB-CDFE0EEC0EF0}"/>
      </w:docPartPr>
      <w:docPartBody>
        <w:p w:rsidR="00EF6850" w:rsidRDefault="00AD2074">
          <w:pPr>
            <w:pStyle w:val="E58C0A2C77EA4FECA3AF104D4D8BF10C"/>
          </w:pPr>
          <w:r w:rsidRPr="00CF1A49">
            <w:t>Experience</w:t>
          </w:r>
        </w:p>
      </w:docPartBody>
    </w:docPart>
    <w:docPart>
      <w:docPartPr>
        <w:name w:val="9C0B3690AB714806B2C7AD521966A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7A18-5C7B-4097-9AD1-5841649C22BA}"/>
      </w:docPartPr>
      <w:docPartBody>
        <w:p w:rsidR="00D40069" w:rsidRDefault="00982374" w:rsidP="00982374">
          <w:pPr>
            <w:pStyle w:val="9C0B3690AB714806B2C7AD521966A7F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42"/>
    <w:rsid w:val="000D3973"/>
    <w:rsid w:val="002E62CD"/>
    <w:rsid w:val="0050704C"/>
    <w:rsid w:val="006D591A"/>
    <w:rsid w:val="0073587E"/>
    <w:rsid w:val="007B2D52"/>
    <w:rsid w:val="00800A27"/>
    <w:rsid w:val="00982374"/>
    <w:rsid w:val="00AD2074"/>
    <w:rsid w:val="00AE7566"/>
    <w:rsid w:val="00BE1018"/>
    <w:rsid w:val="00C83870"/>
    <w:rsid w:val="00D40069"/>
    <w:rsid w:val="00E3378F"/>
    <w:rsid w:val="00E75AD7"/>
    <w:rsid w:val="00EF6850"/>
    <w:rsid w:val="00F2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99C51F11CD84A9DA79FEB84B7EE4D05">
    <w:name w:val="D99C51F11CD84A9DA79FEB84B7EE4D05"/>
  </w:style>
  <w:style w:type="paragraph" w:customStyle="1" w:styleId="516F29BFD3A94673BCBB5C224D5A8211">
    <w:name w:val="516F29BFD3A94673BCBB5C224D5A8211"/>
  </w:style>
  <w:style w:type="paragraph" w:customStyle="1" w:styleId="E58C0A2C77EA4FECA3AF104D4D8BF10C">
    <w:name w:val="E58C0A2C77EA4FECA3AF104D4D8BF10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C0B3690AB714806B2C7AD521966A7F5">
    <w:name w:val="9C0B3690AB714806B2C7AD521966A7F5"/>
    <w:rsid w:val="0098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258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Ibtasam Bin Imran</dc:creator>
  <cp:keywords/>
  <dc:description/>
  <cp:lastModifiedBy>Shafique Malik</cp:lastModifiedBy>
  <cp:revision>93</cp:revision>
  <dcterms:created xsi:type="dcterms:W3CDTF">2021-08-05T15:12:00Z</dcterms:created>
  <dcterms:modified xsi:type="dcterms:W3CDTF">2022-09-02T00:01:00Z</dcterms:modified>
  <cp:category/>
</cp:coreProperties>
</file>